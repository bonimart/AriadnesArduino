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311F2" w14:textId="77777777" w:rsidR="00715D00" w:rsidRDefault="00F75D76">
      <w:pPr>
        <w:pStyle w:val="Nadpis1"/>
      </w:pPr>
      <w:r>
        <w:t>Ariadnino Arduino</w:t>
      </w:r>
    </w:p>
    <w:p w14:paraId="656448CE" w14:textId="77777777" w:rsidR="00715D00" w:rsidRDefault="00F75D76">
      <w:r>
        <w:t>Často bloudíte v supermarketech? Pokud ano, nezoufejte, díky této aplikaci pro Arduino už nikdy nikde nezabloudíte!</w:t>
      </w:r>
    </w:p>
    <w:p w14:paraId="5349E326" w14:textId="77777777" w:rsidR="00715D00" w:rsidRDefault="00715D00"/>
    <w:p w14:paraId="549BFA40" w14:textId="77777777" w:rsidR="00715D00" w:rsidRDefault="00F75D76">
      <w:r>
        <w:t xml:space="preserve">Použití je přímočaré. Když vycházíte, stačí zmáčknout tlačítko, které zapne nahrávání. Jakmile se </w:t>
      </w:r>
      <w:r>
        <w:t>chcete vrátit, stačí nahrávání ukončit, Arduino vás navede spolehlivě zpět.</w:t>
      </w:r>
    </w:p>
    <w:sectPr w:rsidR="00715D00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AB821" w14:textId="77777777" w:rsidR="00000000" w:rsidRDefault="00F75D76">
      <w:r>
        <w:separator/>
      </w:r>
    </w:p>
  </w:endnote>
  <w:endnote w:type="continuationSeparator" w:id="0">
    <w:p w14:paraId="5ED27FEC" w14:textId="77777777" w:rsidR="00000000" w:rsidRDefault="00F7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C5418" w14:textId="77777777" w:rsidR="00000000" w:rsidRDefault="00F75D76">
      <w:r>
        <w:rPr>
          <w:color w:val="000000"/>
        </w:rPr>
        <w:separator/>
      </w:r>
    </w:p>
  </w:footnote>
  <w:footnote w:type="continuationSeparator" w:id="0">
    <w:p w14:paraId="57E61A30" w14:textId="77777777" w:rsidR="00000000" w:rsidRDefault="00F75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15D00"/>
    <w:rsid w:val="00715D00"/>
    <w:rsid w:val="00F7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7677"/>
  <w15:docId w15:val="{BA0A06F2-8AAB-41EE-A91C-BFC9FFF3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</w:style>
  <w:style w:type="paragraph" w:styleId="Nadpis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265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Benes, Martin</dc:creator>
  <cp:lastModifiedBy>Benes, Martin</cp:lastModifiedBy>
  <cp:revision>2</cp:revision>
  <dcterms:created xsi:type="dcterms:W3CDTF">2022-03-28T08:18:00Z</dcterms:created>
  <dcterms:modified xsi:type="dcterms:W3CDTF">2022-03-28T08:18:00Z</dcterms:modified>
</cp:coreProperties>
</file>